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998" w:rsidRDefault="005317D2">
      <w:pPr>
        <w:pStyle w:val="Title"/>
      </w:pPr>
      <w:proofErr w:type="spellStart"/>
      <w:r>
        <w:t>TMine</w:t>
      </w:r>
      <w:proofErr w:type="spellEnd"/>
      <w:r>
        <w:t xml:space="preserve"> – Text Mining </w:t>
      </w:r>
      <w:r w:rsidR="007B579E">
        <w:t>tool</w:t>
      </w:r>
    </w:p>
    <w:p w:rsidR="004942A2" w:rsidRDefault="004942A2" w:rsidP="004942A2">
      <w:pPr>
        <w:pStyle w:val="Heading1"/>
      </w:pPr>
      <w:r>
        <w:t>Overview</w:t>
      </w:r>
    </w:p>
    <w:p w:rsidR="004942A2" w:rsidRDefault="004942A2" w:rsidP="004942A2">
      <w:proofErr w:type="spellStart"/>
      <w:r>
        <w:t>TMine</w:t>
      </w:r>
      <w:proofErr w:type="spellEnd"/>
      <w:r>
        <w:t xml:space="preserve"> is a tool used to quickly generate patterns for flagging content of text files.  These patterns can be kept, maintained, and reused.  Code for flagging the patterns in Portrait Miner is also generated.</w:t>
      </w:r>
    </w:p>
    <w:p w:rsidR="004942A2" w:rsidRDefault="004942A2" w:rsidP="004942A2">
      <w:pPr>
        <w:pStyle w:val="Heading1"/>
      </w:pPr>
      <w:r>
        <w:t>Running</w:t>
      </w:r>
    </w:p>
    <w:p w:rsidR="004942A2" w:rsidRDefault="004942A2" w:rsidP="004942A2">
      <w:pPr>
        <w:pStyle w:val="ListParagraph"/>
        <w:numPr>
          <w:ilvl w:val="0"/>
          <w:numId w:val="4"/>
        </w:numPr>
      </w:pPr>
      <w:r>
        <w:t xml:space="preserve">Double click on </w:t>
      </w:r>
      <w:proofErr w:type="spellStart"/>
      <w:r>
        <w:t>TMine</w:t>
      </w:r>
      <w:proofErr w:type="spellEnd"/>
      <w:r>
        <w:t xml:space="preserve"> shortcut</w:t>
      </w:r>
    </w:p>
    <w:p w:rsidR="005317D2" w:rsidRDefault="005317D2" w:rsidP="005317D2">
      <w:r>
        <w:rPr>
          <w:noProof/>
          <w:lang w:val="en-GB" w:eastAsia="en-GB"/>
        </w:rPr>
        <w:drawing>
          <wp:inline distT="0" distB="0" distL="0" distR="0">
            <wp:extent cx="3943350" cy="2317791"/>
            <wp:effectExtent l="0" t="0" r="0" b="6350"/>
            <wp:docPr id="2" name="Picture 2" descr="C:\Users\ro020si\AppData\Local\Temp\SNAGHTML208361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020si\AppData\Local\Temp\SNAGHTML208361d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2473" cy="2323153"/>
                    </a:xfrm>
                    <a:prstGeom prst="rect">
                      <a:avLst/>
                    </a:prstGeom>
                    <a:noFill/>
                    <a:ln>
                      <a:noFill/>
                    </a:ln>
                  </pic:spPr>
                </pic:pic>
              </a:graphicData>
            </a:graphic>
          </wp:inline>
        </w:drawing>
      </w:r>
    </w:p>
    <w:p w:rsidR="005317D2" w:rsidRDefault="005317D2" w:rsidP="005317D2">
      <w:r>
        <w:t xml:space="preserve">Window 1 is the </w:t>
      </w:r>
      <w:r w:rsidR="00056DAB">
        <w:t>text to mine</w:t>
      </w:r>
      <w:r w:rsidR="007B579E">
        <w:t>, or ‘Verbatims’</w:t>
      </w:r>
      <w:r w:rsidR="00056DAB">
        <w:t>.</w:t>
      </w:r>
    </w:p>
    <w:p w:rsidR="00056DAB" w:rsidRDefault="00056DAB" w:rsidP="005317D2">
      <w:r>
        <w:t xml:space="preserve">Window 2 shows </w:t>
      </w:r>
      <w:proofErr w:type="spellStart"/>
      <w:r w:rsidR="007B579E">
        <w:t>unflagged</w:t>
      </w:r>
      <w:proofErr w:type="spellEnd"/>
      <w:r w:rsidR="007B579E">
        <w:t xml:space="preserve"> lines of text </w:t>
      </w:r>
      <w:r>
        <w:t>after “Flag</w:t>
      </w:r>
      <w:r w:rsidR="007B579E">
        <w:t>ging</w:t>
      </w:r>
      <w:r>
        <w:t>”</w:t>
      </w:r>
    </w:p>
    <w:p w:rsidR="00056DAB" w:rsidRDefault="00056DAB" w:rsidP="005317D2">
      <w:r>
        <w:t>Window 3 holds your search patterns</w:t>
      </w:r>
    </w:p>
    <w:p w:rsidR="00056DAB" w:rsidRDefault="00056DAB" w:rsidP="005317D2">
      <w:r>
        <w:t xml:space="preserve">Window 4 shows counts of </w:t>
      </w:r>
      <w:proofErr w:type="spellStart"/>
      <w:r w:rsidR="007B579E">
        <w:t>occurances</w:t>
      </w:r>
      <w:proofErr w:type="spellEnd"/>
      <w:r w:rsidR="007B579E">
        <w:t xml:space="preserve"> of </w:t>
      </w:r>
      <w:r>
        <w:t>patterns</w:t>
      </w:r>
      <w:r w:rsidR="007B579E">
        <w:t xml:space="preserve"> in the Verbatims</w:t>
      </w:r>
    </w:p>
    <w:p w:rsidR="005317D2" w:rsidRDefault="005317D2" w:rsidP="005317D2"/>
    <w:p w:rsidR="00056DAB" w:rsidRDefault="00056DAB" w:rsidP="004942A2">
      <w:pPr>
        <w:pStyle w:val="ListParagraph"/>
        <w:numPr>
          <w:ilvl w:val="0"/>
          <w:numId w:val="4"/>
        </w:numPr>
      </w:pPr>
      <w:r>
        <w:t>Load text:</w:t>
      </w:r>
    </w:p>
    <w:p w:rsidR="00056DAB" w:rsidRDefault="00056DAB" w:rsidP="004942A2">
      <w:pPr>
        <w:pStyle w:val="ListParagraph"/>
        <w:numPr>
          <w:ilvl w:val="1"/>
          <w:numId w:val="4"/>
        </w:numPr>
      </w:pPr>
      <w:r>
        <w:t>Copy and paste into window 1, or</w:t>
      </w:r>
    </w:p>
    <w:p w:rsidR="00056DAB" w:rsidRDefault="004942A2" w:rsidP="004942A2">
      <w:pPr>
        <w:pStyle w:val="ListParagraph"/>
        <w:numPr>
          <w:ilvl w:val="1"/>
          <w:numId w:val="4"/>
        </w:numPr>
      </w:pPr>
      <w:r>
        <w:t xml:space="preserve">Click </w:t>
      </w:r>
      <w:r w:rsidR="00056DAB" w:rsidRPr="00056DAB">
        <w:rPr>
          <w:i/>
        </w:rPr>
        <w:t>File/Load Verbatims</w:t>
      </w:r>
      <w:r w:rsidR="00056DAB">
        <w:t xml:space="preserve"> and select a text file</w:t>
      </w:r>
    </w:p>
    <w:p w:rsidR="004942A2" w:rsidRDefault="004942A2" w:rsidP="004942A2">
      <w:pPr>
        <w:pStyle w:val="ListParagraph"/>
        <w:numPr>
          <w:ilvl w:val="1"/>
          <w:numId w:val="4"/>
        </w:numPr>
      </w:pPr>
      <w:r>
        <w:t xml:space="preserve">Click </w:t>
      </w:r>
      <w:r w:rsidRPr="00056DAB">
        <w:rPr>
          <w:i/>
        </w:rPr>
        <w:t xml:space="preserve">File/Load </w:t>
      </w:r>
      <w:r>
        <w:rPr>
          <w:i/>
        </w:rPr>
        <w:t>Project</w:t>
      </w:r>
      <w:r>
        <w:t xml:space="preserve"> and select any text file from your previous project (it just looks at the </w:t>
      </w:r>
      <w:proofErr w:type="spellStart"/>
      <w:r>
        <w:t>filestem</w:t>
      </w:r>
      <w:proofErr w:type="spellEnd"/>
      <w:r>
        <w:t xml:space="preserve"> and loads the matching patterns and text file)</w:t>
      </w:r>
    </w:p>
    <w:p w:rsidR="00056DAB" w:rsidRDefault="00056DAB" w:rsidP="00056DAB">
      <w:pPr>
        <w:pStyle w:val="ListParagraph"/>
        <w:ind w:left="1440"/>
      </w:pPr>
    </w:p>
    <w:p w:rsidR="00056DAB" w:rsidRDefault="00056DAB" w:rsidP="004942A2">
      <w:pPr>
        <w:pStyle w:val="ListParagraph"/>
        <w:numPr>
          <w:ilvl w:val="0"/>
          <w:numId w:val="4"/>
        </w:numPr>
      </w:pPr>
      <w:r>
        <w:t>Explore text:</w:t>
      </w:r>
    </w:p>
    <w:p w:rsidR="00056DAB" w:rsidRPr="00056DAB" w:rsidRDefault="00056DAB" w:rsidP="004942A2">
      <w:pPr>
        <w:pStyle w:val="ListParagraph"/>
        <w:numPr>
          <w:ilvl w:val="1"/>
          <w:numId w:val="4"/>
        </w:numPr>
      </w:pPr>
      <w:r>
        <w:t xml:space="preserve">Click on </w:t>
      </w:r>
      <w:r w:rsidRPr="00056DAB">
        <w:rPr>
          <w:i/>
        </w:rPr>
        <w:t>Explore A-Z</w:t>
      </w:r>
      <w:r>
        <w:rPr>
          <w:i/>
        </w:rPr>
        <w:t xml:space="preserve"> </w:t>
      </w:r>
      <w:r w:rsidRPr="00056DAB">
        <w:t>or</w:t>
      </w:r>
      <w:r>
        <w:rPr>
          <w:i/>
        </w:rPr>
        <w:t xml:space="preserve"> Explore 0-9</w:t>
      </w:r>
    </w:p>
    <w:p w:rsidR="00056DAB" w:rsidRPr="00056DAB" w:rsidRDefault="00056DAB" w:rsidP="00056DAB">
      <w:pPr>
        <w:pStyle w:val="ListParagraph"/>
        <w:ind w:left="1440"/>
      </w:pPr>
    </w:p>
    <w:p w:rsidR="00056DAB" w:rsidRDefault="00056DAB" w:rsidP="004942A2">
      <w:pPr>
        <w:pStyle w:val="ListParagraph"/>
        <w:numPr>
          <w:ilvl w:val="0"/>
          <w:numId w:val="4"/>
        </w:numPr>
      </w:pPr>
      <w:r>
        <w:t>Create patterns:</w:t>
      </w:r>
    </w:p>
    <w:p w:rsidR="00056DAB" w:rsidRDefault="00056DAB" w:rsidP="004942A2">
      <w:pPr>
        <w:pStyle w:val="ListParagraph"/>
        <w:numPr>
          <w:ilvl w:val="1"/>
          <w:numId w:val="4"/>
        </w:numPr>
      </w:pPr>
      <w:r>
        <w:t>Type or paste patterns into window 3</w:t>
      </w:r>
    </w:p>
    <w:p w:rsidR="00056DAB" w:rsidRDefault="00056DAB" w:rsidP="004942A2">
      <w:pPr>
        <w:pStyle w:val="ListParagraph"/>
        <w:numPr>
          <w:ilvl w:val="1"/>
          <w:numId w:val="4"/>
        </w:numPr>
      </w:pPr>
      <w:r>
        <w:t>Select a word with the mouse, and right-click to push it to window 3</w:t>
      </w:r>
    </w:p>
    <w:p w:rsidR="00056DAB" w:rsidRDefault="004942A2" w:rsidP="004942A2">
      <w:pPr>
        <w:pStyle w:val="ListParagraph"/>
        <w:numPr>
          <w:ilvl w:val="1"/>
          <w:numId w:val="4"/>
        </w:numPr>
      </w:pPr>
      <w:r>
        <w:t xml:space="preserve">Click </w:t>
      </w:r>
      <w:r w:rsidR="00056DAB" w:rsidRPr="00056DAB">
        <w:rPr>
          <w:i/>
        </w:rPr>
        <w:t xml:space="preserve">File/Load </w:t>
      </w:r>
      <w:r w:rsidR="00056DAB">
        <w:rPr>
          <w:i/>
        </w:rPr>
        <w:t>Pattern</w:t>
      </w:r>
      <w:r w:rsidR="00056DAB" w:rsidRPr="00056DAB">
        <w:rPr>
          <w:i/>
        </w:rPr>
        <w:t>s</w:t>
      </w:r>
      <w:r w:rsidR="00056DAB">
        <w:t xml:space="preserve"> and select a text file</w:t>
      </w:r>
    </w:p>
    <w:p w:rsidR="00056DAB" w:rsidRDefault="00056DAB" w:rsidP="00056DAB">
      <w:pPr>
        <w:pStyle w:val="ListParagraph"/>
        <w:ind w:left="1440"/>
      </w:pPr>
    </w:p>
    <w:p w:rsidR="00056DAB" w:rsidRDefault="00056DAB" w:rsidP="004942A2">
      <w:pPr>
        <w:pStyle w:val="ListParagraph"/>
        <w:numPr>
          <w:ilvl w:val="0"/>
          <w:numId w:val="4"/>
        </w:numPr>
      </w:pPr>
      <w:r>
        <w:t>Flag your text:</w:t>
      </w:r>
    </w:p>
    <w:p w:rsidR="004942A2" w:rsidRDefault="004942A2" w:rsidP="004942A2">
      <w:pPr>
        <w:pStyle w:val="ListParagraph"/>
        <w:numPr>
          <w:ilvl w:val="1"/>
          <w:numId w:val="4"/>
        </w:numPr>
      </w:pPr>
      <w:r>
        <w:t xml:space="preserve">Click </w:t>
      </w:r>
      <w:r w:rsidRPr="004942A2">
        <w:rPr>
          <w:i/>
        </w:rPr>
        <w:t>Flag</w:t>
      </w:r>
      <w:r>
        <w:t xml:space="preserve"> button</w:t>
      </w:r>
    </w:p>
    <w:p w:rsidR="00146724" w:rsidRDefault="00146724" w:rsidP="00146724">
      <w:pPr>
        <w:pStyle w:val="ListParagraph"/>
        <w:numPr>
          <w:ilvl w:val="1"/>
          <w:numId w:val="4"/>
        </w:numPr>
      </w:pPr>
      <w:r>
        <w:t>Observe the flagged lines in window 1</w:t>
      </w:r>
    </w:p>
    <w:p w:rsidR="00146724" w:rsidRDefault="00146724" w:rsidP="00146724">
      <w:pPr>
        <w:pStyle w:val="ListParagraph"/>
        <w:numPr>
          <w:ilvl w:val="1"/>
          <w:numId w:val="4"/>
        </w:numPr>
      </w:pPr>
      <w:r>
        <w:t xml:space="preserve">Observe the </w:t>
      </w:r>
      <w:proofErr w:type="spellStart"/>
      <w:r>
        <w:t>unflagged</w:t>
      </w:r>
      <w:proofErr w:type="spellEnd"/>
      <w:r>
        <w:t xml:space="preserve"> lines in window 2</w:t>
      </w:r>
    </w:p>
    <w:p w:rsidR="00146724" w:rsidRDefault="00146724" w:rsidP="004942A2">
      <w:pPr>
        <w:pStyle w:val="ListParagraph"/>
        <w:numPr>
          <w:ilvl w:val="1"/>
          <w:numId w:val="4"/>
        </w:numPr>
      </w:pPr>
      <w:r>
        <w:t xml:space="preserve">Tick </w:t>
      </w:r>
      <w:r>
        <w:rPr>
          <w:i/>
        </w:rPr>
        <w:t>Shuffle</w:t>
      </w:r>
      <w:r>
        <w:t xml:space="preserve"> box for window 2 to be randomized, so you get a better sample of </w:t>
      </w:r>
      <w:proofErr w:type="spellStart"/>
      <w:r>
        <w:t>unflagged</w:t>
      </w:r>
      <w:proofErr w:type="spellEnd"/>
      <w:r>
        <w:t xml:space="preserve"> lines showing</w:t>
      </w:r>
    </w:p>
    <w:p w:rsidR="007B579E" w:rsidRDefault="007B579E">
      <w:r>
        <w:br w:type="page"/>
      </w:r>
    </w:p>
    <w:p w:rsidR="004942A2" w:rsidRDefault="004942A2" w:rsidP="004942A2">
      <w:pPr>
        <w:pStyle w:val="ListParagraph"/>
        <w:numPr>
          <w:ilvl w:val="0"/>
          <w:numId w:val="4"/>
        </w:numPr>
      </w:pPr>
      <w:r>
        <w:lastRenderedPageBreak/>
        <w:t>Save your project:</w:t>
      </w:r>
    </w:p>
    <w:p w:rsidR="004942A2" w:rsidRPr="004942A2" w:rsidRDefault="004942A2" w:rsidP="004942A2">
      <w:pPr>
        <w:pStyle w:val="ListParagraph"/>
        <w:numPr>
          <w:ilvl w:val="1"/>
          <w:numId w:val="4"/>
        </w:numPr>
        <w:rPr>
          <w:i/>
        </w:rPr>
      </w:pPr>
      <w:r>
        <w:t xml:space="preserve">Click </w:t>
      </w:r>
      <w:r w:rsidRPr="004942A2">
        <w:rPr>
          <w:i/>
        </w:rPr>
        <w:t>File/Save Project</w:t>
      </w:r>
      <w:r>
        <w:rPr>
          <w:i/>
        </w:rPr>
        <w:t xml:space="preserve">, </w:t>
      </w:r>
      <w:r>
        <w:t>select a directory and enter a project name.  It will save:</w:t>
      </w:r>
    </w:p>
    <w:p w:rsidR="004942A2" w:rsidRDefault="004942A2" w:rsidP="004942A2">
      <w:pPr>
        <w:pStyle w:val="ListParagraph"/>
        <w:numPr>
          <w:ilvl w:val="2"/>
          <w:numId w:val="4"/>
        </w:numPr>
        <w:rPr>
          <w:i/>
        </w:rPr>
      </w:pPr>
      <w:r>
        <w:t>name.txt</w:t>
      </w:r>
      <w:r w:rsidRPr="004942A2">
        <w:rPr>
          <w:i/>
        </w:rPr>
        <w:t xml:space="preserve"> </w:t>
      </w:r>
      <w:r w:rsidR="00146724">
        <w:rPr>
          <w:i/>
        </w:rPr>
        <w:t xml:space="preserve"> </w:t>
      </w:r>
      <w:r w:rsidR="00146724" w:rsidRPr="00146724">
        <w:t>- the original text</w:t>
      </w:r>
    </w:p>
    <w:p w:rsidR="00146724" w:rsidRPr="004942A2" w:rsidRDefault="00146724" w:rsidP="00146724">
      <w:pPr>
        <w:pStyle w:val="ListParagraph"/>
        <w:numPr>
          <w:ilvl w:val="2"/>
          <w:numId w:val="4"/>
        </w:numPr>
        <w:rPr>
          <w:i/>
        </w:rPr>
      </w:pPr>
      <w:r>
        <w:t>name.patterns.txt</w:t>
      </w:r>
      <w:r w:rsidRPr="00146724">
        <w:rPr>
          <w:i/>
        </w:rPr>
        <w:t xml:space="preserve"> </w:t>
      </w:r>
      <w:r>
        <w:rPr>
          <w:i/>
        </w:rPr>
        <w:t xml:space="preserve">– </w:t>
      </w:r>
      <w:r w:rsidRPr="00146724">
        <w:t>your pattern set</w:t>
      </w:r>
    </w:p>
    <w:p w:rsidR="00146724" w:rsidRPr="004942A2" w:rsidRDefault="004942A2" w:rsidP="00146724">
      <w:pPr>
        <w:pStyle w:val="ListParagraph"/>
        <w:numPr>
          <w:ilvl w:val="2"/>
          <w:numId w:val="4"/>
        </w:numPr>
        <w:rPr>
          <w:i/>
        </w:rPr>
      </w:pPr>
      <w:r>
        <w:t>name.</w:t>
      </w:r>
      <w:r w:rsidR="00146724">
        <w:t>words</w:t>
      </w:r>
      <w:r>
        <w:t>.txt</w:t>
      </w:r>
      <w:r w:rsidR="00146724">
        <w:t xml:space="preserve"> – a list of words in frequency order</w:t>
      </w:r>
    </w:p>
    <w:p w:rsidR="00146724" w:rsidRPr="004942A2" w:rsidRDefault="00146724" w:rsidP="00146724">
      <w:pPr>
        <w:pStyle w:val="ListParagraph"/>
        <w:numPr>
          <w:ilvl w:val="2"/>
          <w:numId w:val="4"/>
        </w:numPr>
        <w:rPr>
          <w:i/>
        </w:rPr>
      </w:pPr>
      <w:r>
        <w:t xml:space="preserve">name.counts.txt – a list of patterns and frequency of </w:t>
      </w:r>
      <w:proofErr w:type="spellStart"/>
      <w:r>
        <w:t>occurance</w:t>
      </w:r>
      <w:proofErr w:type="spellEnd"/>
    </w:p>
    <w:p w:rsidR="00146724" w:rsidRPr="004942A2" w:rsidRDefault="00146724" w:rsidP="00146724">
      <w:pPr>
        <w:pStyle w:val="ListParagraph"/>
        <w:numPr>
          <w:ilvl w:val="2"/>
          <w:numId w:val="4"/>
        </w:numPr>
        <w:rPr>
          <w:i/>
        </w:rPr>
      </w:pPr>
      <w:r>
        <w:t>name.unflagged.txt – lines of text yet to be flagged</w:t>
      </w:r>
    </w:p>
    <w:p w:rsidR="00146724" w:rsidRPr="004942A2" w:rsidRDefault="00146724" w:rsidP="00146724">
      <w:pPr>
        <w:pStyle w:val="ListParagraph"/>
        <w:numPr>
          <w:ilvl w:val="2"/>
          <w:numId w:val="4"/>
        </w:numPr>
        <w:rPr>
          <w:i/>
        </w:rPr>
      </w:pPr>
      <w:proofErr w:type="spellStart"/>
      <w:r>
        <w:t>name.fdl</w:t>
      </w:r>
      <w:proofErr w:type="spellEnd"/>
      <w:r>
        <w:t xml:space="preserve"> – code for Portrait Miner</w:t>
      </w:r>
    </w:p>
    <w:p w:rsidR="00056DAB" w:rsidRDefault="00056DAB" w:rsidP="00146724">
      <w:pPr>
        <w:pStyle w:val="ListParagraph"/>
        <w:ind w:left="2160"/>
      </w:pPr>
    </w:p>
    <w:p w:rsidR="00146724" w:rsidRDefault="00146724" w:rsidP="00146724">
      <w:pPr>
        <w:pStyle w:val="ListParagraph"/>
        <w:ind w:left="708"/>
      </w:pPr>
      <w:r>
        <w:t>Note that only the first two files (name.txt and name.patterns.txt) are loaded when you load a project – the rest can be regenerated at will.</w:t>
      </w:r>
    </w:p>
    <w:p w:rsidR="000A16FF" w:rsidRDefault="000A16FF">
      <w:bookmarkStart w:id="0" w:name="_GoBack"/>
      <w:bookmarkEnd w:id="0"/>
    </w:p>
    <w:p w:rsidR="00FE0933" w:rsidRDefault="00E47A79" w:rsidP="00FE0933">
      <w:pPr>
        <w:pStyle w:val="Heading1"/>
      </w:pPr>
      <w:r>
        <w:t xml:space="preserve">Tag </w:t>
      </w:r>
      <w:r w:rsidR="00FE0933">
        <w:t>Patterns</w:t>
      </w:r>
    </w:p>
    <w:p w:rsidR="00FE0933" w:rsidRDefault="00FE0933" w:rsidP="00FE0933"/>
    <w:p w:rsidR="00463E38" w:rsidRDefault="00A92FDD" w:rsidP="00463E38">
      <w:r>
        <w:t>All patterns are matched line by line</w:t>
      </w:r>
      <w:r w:rsidR="00C44392">
        <w:t xml:space="preserve">, using regular expressions: </w:t>
      </w:r>
    </w:p>
    <w:p w:rsidR="00261032" w:rsidRDefault="00463E38" w:rsidP="00463E38">
      <w:r>
        <w:tab/>
      </w:r>
      <w:r>
        <w:tab/>
      </w:r>
      <w:r w:rsidRPr="00463E38">
        <w:t>https://en.wikipedia.org/wiki/Regular_expression#Basic_concepts</w:t>
      </w:r>
    </w:p>
    <w:p w:rsidR="00261032" w:rsidRDefault="00A92FDD" w:rsidP="00FE0933">
      <w:r>
        <w:t xml:space="preserve">A line is labelled </w:t>
      </w:r>
      <w:r w:rsidR="00C44392">
        <w:t xml:space="preserve">on the left side of the ## </w:t>
      </w:r>
      <w:r>
        <w:t>if it matches the pattern</w:t>
      </w:r>
      <w:r w:rsidR="00463E38">
        <w:t xml:space="preserve"> e.g. for the pattern ‘milk&gt;dairy’</w:t>
      </w:r>
      <w:r>
        <w:t xml:space="preserve"> </w:t>
      </w:r>
    </w:p>
    <w:p w:rsidR="00C44392" w:rsidRDefault="00C44392" w:rsidP="00C44392">
      <w:pPr>
        <w:pStyle w:val="ListParagraph"/>
        <w:numPr>
          <w:ilvl w:val="0"/>
          <w:numId w:val="7"/>
        </w:numPr>
      </w:pPr>
      <w:r>
        <w:t>dairy ## This is my text about milkshakes</w:t>
      </w:r>
    </w:p>
    <w:p w:rsidR="00A92FDD" w:rsidRDefault="00261032" w:rsidP="00FE0933">
      <w:r>
        <w:t>All matches are case insensitive.</w:t>
      </w:r>
    </w:p>
    <w:p w:rsidR="00261032" w:rsidRDefault="00261032" w:rsidP="00FE0933">
      <w:r>
        <w:t>Matches and negations are carried out in the order of the pattern file.</w:t>
      </w:r>
    </w:p>
    <w:p w:rsidR="00A92FDD" w:rsidRDefault="00261032" w:rsidP="00FE0933">
      <w:r>
        <w:t xml:space="preserve">Certain characters have a special meaning: </w:t>
      </w:r>
      <w:r w:rsidR="00C44392">
        <w:t xml:space="preserve"> e.g. </w:t>
      </w:r>
      <w:r>
        <w:t>* $ [ ] ( )</w:t>
      </w:r>
      <w:r w:rsidR="00C44392">
        <w:t xml:space="preserve"> { } </w:t>
      </w:r>
      <w:proofErr w:type="gramStart"/>
      <w:r w:rsidR="00C44392">
        <w:t>|</w:t>
      </w:r>
      <w:r>
        <w:t xml:space="preserve"> </w:t>
      </w:r>
      <w:r w:rsidR="00C44392">
        <w:t>.</w:t>
      </w:r>
      <w:proofErr w:type="gramEnd"/>
      <w:r w:rsidR="00C44392">
        <w:t xml:space="preserve"> </w:t>
      </w:r>
      <w:proofErr w:type="gramStart"/>
      <w:r w:rsidR="00C44392">
        <w:t>+  To</w:t>
      </w:r>
      <w:proofErr w:type="gramEnd"/>
      <w:r w:rsidR="00C44392">
        <w:t xml:space="preserve"> use them literally, you need to put a backslash before them (e.g. ‘\?’ to look for a question mark)</w:t>
      </w:r>
    </w:p>
    <w:p w:rsidR="00FE0933" w:rsidRDefault="00C44392" w:rsidP="00FE0933">
      <w:r>
        <w:t>This tool has a couple of extra expressions ‘…’ and ‘&amp;’ – see below.</w:t>
      </w:r>
    </w:p>
    <w:p w:rsidR="00A92FDD" w:rsidRDefault="00A92FDD" w:rsidP="00A92FDD"/>
    <w:p w:rsidR="00A92FDD" w:rsidRDefault="00A92FDD" w:rsidP="00A92FDD">
      <w:r>
        <w:t>A single pattern maps to its own label</w:t>
      </w:r>
    </w:p>
    <w:p w:rsidR="00A92FDD" w:rsidRDefault="00A92FDD" w:rsidP="00A92FDD">
      <w:pPr>
        <w:pStyle w:val="ListParagraph"/>
        <w:numPr>
          <w:ilvl w:val="0"/>
          <w:numId w:val="6"/>
        </w:numPr>
      </w:pPr>
      <w:r>
        <w:t>spring</w:t>
      </w:r>
      <w:r>
        <w:t xml:space="preserve">  </w:t>
      </w:r>
    </w:p>
    <w:p w:rsidR="00A92FDD" w:rsidRDefault="00A92FDD" w:rsidP="00A92FDD">
      <w:r>
        <w:t xml:space="preserve">A list of patterns </w:t>
      </w:r>
      <w:r>
        <w:t xml:space="preserve">can be </w:t>
      </w:r>
      <w:r>
        <w:t>map</w:t>
      </w:r>
      <w:r>
        <w:t>ped</w:t>
      </w:r>
      <w:r>
        <w:t xml:space="preserve"> to the same label</w:t>
      </w:r>
      <w:r>
        <w:t xml:space="preserve"> using a ‘&gt;’ (greater-than symbol, here meaning arrow)</w:t>
      </w:r>
    </w:p>
    <w:p w:rsidR="00A92FDD" w:rsidRDefault="00A92FDD" w:rsidP="00A92FDD">
      <w:pPr>
        <w:pStyle w:val="ListParagraph"/>
        <w:numPr>
          <w:ilvl w:val="0"/>
          <w:numId w:val="6"/>
        </w:numPr>
      </w:pPr>
      <w:proofErr w:type="spellStart"/>
      <w:r>
        <w:t>cat,dog,fish</w:t>
      </w:r>
      <w:proofErr w:type="spellEnd"/>
      <w:r>
        <w:t>&gt;animal</w:t>
      </w:r>
    </w:p>
    <w:p w:rsidR="00A92FDD" w:rsidRDefault="00A92FDD" w:rsidP="00A92FDD">
      <w:r>
        <w:t>More patterns can be added to a label</w:t>
      </w:r>
    </w:p>
    <w:p w:rsidR="00A92FDD" w:rsidRDefault="00A92FDD" w:rsidP="00A92FDD">
      <w:pPr>
        <w:pStyle w:val="ListParagraph"/>
        <w:numPr>
          <w:ilvl w:val="0"/>
          <w:numId w:val="6"/>
        </w:numPr>
      </w:pPr>
      <w:proofErr w:type="spellStart"/>
      <w:r>
        <w:t>cat,dog,fish</w:t>
      </w:r>
      <w:proofErr w:type="spellEnd"/>
      <w:r>
        <w:t>&gt;animal</w:t>
      </w:r>
    </w:p>
    <w:p w:rsidR="00A92FDD" w:rsidRDefault="00A92FDD" w:rsidP="00A92FDD">
      <w:pPr>
        <w:pStyle w:val="ListParagraph"/>
        <w:numPr>
          <w:ilvl w:val="0"/>
          <w:numId w:val="6"/>
        </w:numPr>
      </w:pPr>
      <w:proofErr w:type="spellStart"/>
      <w:r>
        <w:t>cow,horse,goat</w:t>
      </w:r>
      <w:proofErr w:type="spellEnd"/>
      <w:r>
        <w:t>&gt;animal</w:t>
      </w:r>
    </w:p>
    <w:p w:rsidR="00A92FDD" w:rsidRDefault="00A92FDD" w:rsidP="00A92FDD">
      <w:r>
        <w:t>A pattern can undo a mapping, using a ‘!’</w:t>
      </w:r>
      <w:r>
        <w:t xml:space="preserve"> (NOT) </w:t>
      </w:r>
    </w:p>
    <w:p w:rsidR="00A92FDD" w:rsidRDefault="00A92FDD" w:rsidP="00A92FDD">
      <w:pPr>
        <w:pStyle w:val="ListParagraph"/>
        <w:numPr>
          <w:ilvl w:val="0"/>
          <w:numId w:val="6"/>
        </w:numPr>
      </w:pPr>
      <w:proofErr w:type="spellStart"/>
      <w:r>
        <w:t>fishing,fisherman</w:t>
      </w:r>
      <w:r>
        <w:t>!animal</w:t>
      </w:r>
      <w:proofErr w:type="spellEnd"/>
    </w:p>
    <w:p w:rsidR="00A92FDD" w:rsidRDefault="00A92FDD" w:rsidP="00A92FDD">
      <w:r>
        <w:t>Alternative characters can be provided:</w:t>
      </w:r>
      <w:r>
        <w:t xml:space="preserve"> [xyz] </w:t>
      </w:r>
      <w:r>
        <w:t>matches ‘x’ or ‘y’ or ‘z’</w:t>
      </w:r>
    </w:p>
    <w:p w:rsidR="00A92FDD" w:rsidRDefault="00A92FDD" w:rsidP="00A92FDD">
      <w:pPr>
        <w:pStyle w:val="ListParagraph"/>
        <w:numPr>
          <w:ilvl w:val="0"/>
          <w:numId w:val="6"/>
        </w:numPr>
      </w:pPr>
      <w:r>
        <w:t>m[ae]n&gt;male</w:t>
      </w:r>
    </w:p>
    <w:p w:rsidR="00A92FDD" w:rsidRDefault="00A92FDD" w:rsidP="00A92FDD">
      <w:r>
        <w:t>‘</w:t>
      </w:r>
      <w:r>
        <w:t>?</w:t>
      </w:r>
      <w:r>
        <w:t>’</w:t>
      </w:r>
      <w:r>
        <w:t xml:space="preserve"> means optional character</w:t>
      </w:r>
    </w:p>
    <w:p w:rsidR="00A92FDD" w:rsidRDefault="00A92FDD" w:rsidP="00A92FDD">
      <w:pPr>
        <w:pStyle w:val="ListParagraph"/>
        <w:numPr>
          <w:ilvl w:val="0"/>
          <w:numId w:val="6"/>
        </w:numPr>
      </w:pPr>
      <w:r>
        <w:t>dress-?maker&gt;</w:t>
      </w:r>
      <w:r>
        <w:t>handicraft  (matched ‘dressmaker’ or ‘dress-maker’</w:t>
      </w:r>
    </w:p>
    <w:p w:rsidR="00A92FDD" w:rsidRDefault="00A92FDD" w:rsidP="00A92FDD">
      <w:r>
        <w:t>Three dots (ellipsis) ... means 'near' (up to 4 words apart)</w:t>
      </w:r>
    </w:p>
    <w:p w:rsidR="00A92FDD" w:rsidRDefault="00A92FDD" w:rsidP="00A92FDD">
      <w:pPr>
        <w:pStyle w:val="ListParagraph"/>
        <w:numPr>
          <w:ilvl w:val="0"/>
          <w:numId w:val="6"/>
        </w:numPr>
      </w:pPr>
      <w:r>
        <w:t>wives...girls</w:t>
      </w:r>
      <w:r w:rsidR="007961FC">
        <w:t>&gt;</w:t>
      </w:r>
      <w:proofErr w:type="spellStart"/>
      <w:r w:rsidR="00C44392">
        <w:t>wivesandgirls</w:t>
      </w:r>
      <w:proofErr w:type="spellEnd"/>
      <w:r w:rsidR="007961FC">
        <w:t xml:space="preserve"> </w:t>
      </w:r>
    </w:p>
    <w:p w:rsidR="00463E38" w:rsidRDefault="00463E38" w:rsidP="00A92FDD"/>
    <w:p w:rsidR="00261032" w:rsidRDefault="00261032" w:rsidP="00A92FDD">
      <w:r>
        <w:t>‘&amp;’</w:t>
      </w:r>
      <w:r w:rsidR="00C44392">
        <w:t xml:space="preserve"> means within</w:t>
      </w:r>
      <w:r>
        <w:t xml:space="preserve"> the same sentence</w:t>
      </w:r>
    </w:p>
    <w:p w:rsidR="00261032" w:rsidRDefault="00C44392" w:rsidP="00C44392">
      <w:pPr>
        <w:pStyle w:val="ListParagraph"/>
        <w:numPr>
          <w:ilvl w:val="0"/>
          <w:numId w:val="6"/>
        </w:numPr>
      </w:pPr>
      <w:proofErr w:type="spellStart"/>
      <w:r>
        <w:lastRenderedPageBreak/>
        <w:t>holiday&amp;France</w:t>
      </w:r>
      <w:proofErr w:type="spellEnd"/>
      <w:r>
        <w:t>&gt;</w:t>
      </w:r>
      <w:proofErr w:type="spellStart"/>
      <w:r>
        <w:t>FrenchHoliday</w:t>
      </w:r>
      <w:proofErr w:type="spellEnd"/>
    </w:p>
    <w:p w:rsidR="00A92FDD" w:rsidRDefault="00261032" w:rsidP="00A92FDD">
      <w:r>
        <w:t>Some e</w:t>
      </w:r>
      <w:r w:rsidR="00A92FDD">
        <w:t>moticons</w:t>
      </w:r>
    </w:p>
    <w:p w:rsidR="00A92FDD" w:rsidRDefault="00A92FDD" w:rsidP="00C44392">
      <w:pPr>
        <w:pStyle w:val="ListParagraph"/>
        <w:numPr>
          <w:ilvl w:val="0"/>
          <w:numId w:val="6"/>
        </w:numPr>
      </w:pPr>
      <w:r>
        <w:t>[:;]-?[\)D\]]&gt;smile</w:t>
      </w:r>
    </w:p>
    <w:p w:rsidR="00A92FDD" w:rsidRDefault="00A92FDD" w:rsidP="00C44392">
      <w:pPr>
        <w:pStyle w:val="ListParagraph"/>
        <w:numPr>
          <w:ilvl w:val="0"/>
          <w:numId w:val="6"/>
        </w:numPr>
      </w:pPr>
      <w:r>
        <w:t>:-?[\(\[|\/]&gt;frown</w:t>
      </w:r>
    </w:p>
    <w:p w:rsidR="00A92FDD" w:rsidRDefault="00A92FDD" w:rsidP="00A92FDD"/>
    <w:p w:rsidR="00A92FDD" w:rsidRDefault="00C44392" w:rsidP="00A92FDD">
      <w:r>
        <w:t>Search for a label – all the above search the right-hand side fo</w:t>
      </w:r>
      <w:r w:rsidR="00463E38">
        <w:t xml:space="preserve">r patterns.  You can look for labels already created by using a leading dollar.  This can be used to build </w:t>
      </w:r>
      <w:r w:rsidR="00463E38">
        <w:rPr>
          <w:i/>
        </w:rPr>
        <w:t xml:space="preserve">A not B </w:t>
      </w:r>
      <w:r w:rsidR="00463E38">
        <w:t>patterns.</w:t>
      </w:r>
    </w:p>
    <w:p w:rsidR="00463E38" w:rsidRDefault="00463E38" w:rsidP="00463E38">
      <w:pPr>
        <w:pStyle w:val="ListParagraph"/>
        <w:numPr>
          <w:ilvl w:val="0"/>
          <w:numId w:val="8"/>
        </w:numPr>
      </w:pPr>
      <w:r>
        <w:t>$A&gt;</w:t>
      </w:r>
      <w:proofErr w:type="spellStart"/>
      <w:r>
        <w:t>AnotB</w:t>
      </w:r>
      <w:proofErr w:type="spellEnd"/>
    </w:p>
    <w:p w:rsidR="00463E38" w:rsidRPr="00463E38" w:rsidRDefault="00463E38" w:rsidP="00463E38">
      <w:pPr>
        <w:pStyle w:val="ListParagraph"/>
        <w:numPr>
          <w:ilvl w:val="0"/>
          <w:numId w:val="8"/>
        </w:numPr>
      </w:pPr>
      <w:r>
        <w:t>$</w:t>
      </w:r>
      <w:proofErr w:type="spellStart"/>
      <w:r>
        <w:t>B!AnotB</w:t>
      </w:r>
      <w:proofErr w:type="spellEnd"/>
    </w:p>
    <w:p w:rsidR="00463E38" w:rsidRDefault="00463E38" w:rsidP="00A92FDD"/>
    <w:p w:rsidR="00463E38" w:rsidRDefault="00463E38" w:rsidP="00A92FDD"/>
    <w:p w:rsidR="00E47A79" w:rsidRDefault="00E47A79" w:rsidP="00FE0933"/>
    <w:p w:rsidR="000A16FF" w:rsidRPr="000A16FF" w:rsidRDefault="007A4494" w:rsidP="00FE0933">
      <w:r>
        <w:br w:type="page"/>
      </w:r>
    </w:p>
    <w:p w:rsidR="0033523A" w:rsidRDefault="0033523A" w:rsidP="0033523A">
      <w:pPr>
        <w:pStyle w:val="Heading1"/>
      </w:pPr>
      <w:r>
        <w:lastRenderedPageBreak/>
        <w:t>Regular Expression (Regex) cheat sheet</w:t>
      </w:r>
    </w:p>
    <w:p w:rsidR="00056DAB" w:rsidRDefault="00056DAB" w:rsidP="0033523A"/>
    <w:p w:rsidR="00636169" w:rsidRPr="00FE0933" w:rsidRDefault="00636169" w:rsidP="0033523A">
      <w:pPr>
        <w:rPr>
          <w:sz w:val="18"/>
        </w:rPr>
      </w:pPr>
      <w:r w:rsidRPr="00FE0933">
        <w:rPr>
          <w:sz w:val="18"/>
        </w:rPr>
        <w:t>Googling regex will give many results, but for quick reference:</w:t>
      </w:r>
    </w:p>
    <w:p w:rsidR="00636169" w:rsidRPr="00FE0933" w:rsidRDefault="00636169" w:rsidP="0033523A">
      <w:pPr>
        <w:rPr>
          <w:b/>
          <w:sz w:val="18"/>
        </w:rPr>
      </w:pPr>
    </w:p>
    <w:p w:rsidR="0033523A" w:rsidRPr="00FE0933" w:rsidRDefault="0033523A" w:rsidP="0033523A">
      <w:pPr>
        <w:rPr>
          <w:sz w:val="18"/>
        </w:rPr>
      </w:pPr>
      <w:r w:rsidRPr="00FE0933">
        <w:rPr>
          <w:b/>
          <w:sz w:val="18"/>
        </w:rPr>
        <w:t>.</w:t>
      </w:r>
      <w:r w:rsidRPr="00FE0933">
        <w:rPr>
          <w:sz w:val="18"/>
        </w:rPr>
        <w:tab/>
        <w:t xml:space="preserve">Any single </w:t>
      </w:r>
      <w:proofErr w:type="gramStart"/>
      <w:r w:rsidRPr="00FE0933">
        <w:rPr>
          <w:sz w:val="18"/>
        </w:rPr>
        <w:t>character  (</w:t>
      </w:r>
      <w:proofErr w:type="gramEnd"/>
      <w:r w:rsidRPr="00FE0933">
        <w:rPr>
          <w:sz w:val="18"/>
        </w:rPr>
        <w:t>but see ‘… = near’ below)</w:t>
      </w:r>
    </w:p>
    <w:p w:rsidR="0033523A" w:rsidRPr="00FE0933" w:rsidRDefault="0033523A" w:rsidP="0033523A">
      <w:pPr>
        <w:rPr>
          <w:i/>
          <w:sz w:val="18"/>
        </w:rPr>
      </w:pPr>
      <w:r w:rsidRPr="00FE0933">
        <w:rPr>
          <w:sz w:val="18"/>
        </w:rPr>
        <w:tab/>
      </w:r>
      <w:proofErr w:type="spellStart"/>
      <w:proofErr w:type="gramStart"/>
      <w:r w:rsidRPr="00FE0933">
        <w:rPr>
          <w:i/>
          <w:sz w:val="18"/>
        </w:rPr>
        <w:t>m.n</w:t>
      </w:r>
      <w:proofErr w:type="spellEnd"/>
      <w:proofErr w:type="gramEnd"/>
      <w:r w:rsidRPr="00FE0933">
        <w:rPr>
          <w:i/>
          <w:sz w:val="18"/>
        </w:rPr>
        <w:t xml:space="preserve"> </w:t>
      </w:r>
      <w:r w:rsidRPr="00FE0933">
        <w:rPr>
          <w:sz w:val="18"/>
        </w:rPr>
        <w:t>matches</w:t>
      </w:r>
      <w:r w:rsidRPr="00FE0933">
        <w:rPr>
          <w:i/>
          <w:sz w:val="18"/>
        </w:rPr>
        <w:t xml:space="preserve"> man, men, min, m3n, </w:t>
      </w:r>
      <w:r w:rsidRPr="00FE0933">
        <w:rPr>
          <w:sz w:val="18"/>
        </w:rPr>
        <w:t>and many more</w:t>
      </w:r>
    </w:p>
    <w:p w:rsidR="0033523A" w:rsidRPr="00FE0933" w:rsidRDefault="0033523A" w:rsidP="0033523A">
      <w:pPr>
        <w:rPr>
          <w:i/>
          <w:sz w:val="18"/>
        </w:rPr>
      </w:pPr>
    </w:p>
    <w:p w:rsidR="0033523A" w:rsidRPr="00FE0933" w:rsidRDefault="0033523A" w:rsidP="0033523A">
      <w:pPr>
        <w:rPr>
          <w:sz w:val="18"/>
        </w:rPr>
      </w:pPr>
      <w:r w:rsidRPr="00FE0933">
        <w:rPr>
          <w:b/>
          <w:sz w:val="18"/>
        </w:rPr>
        <w:t>(…)</w:t>
      </w:r>
      <w:r w:rsidRPr="00FE0933">
        <w:rPr>
          <w:sz w:val="18"/>
        </w:rPr>
        <w:tab/>
        <w:t xml:space="preserve">All-of </w:t>
      </w:r>
      <w:proofErr w:type="gramStart"/>
      <w:r w:rsidRPr="00FE0933">
        <w:rPr>
          <w:sz w:val="18"/>
        </w:rPr>
        <w:t>group  -</w:t>
      </w:r>
      <w:proofErr w:type="gramEnd"/>
      <w:r w:rsidRPr="00FE0933">
        <w:rPr>
          <w:sz w:val="18"/>
        </w:rPr>
        <w:t xml:space="preserve"> used for option groups</w:t>
      </w:r>
    </w:p>
    <w:p w:rsidR="0033523A" w:rsidRPr="00FE0933" w:rsidRDefault="0033523A" w:rsidP="0033523A">
      <w:pPr>
        <w:rPr>
          <w:sz w:val="18"/>
        </w:rPr>
      </w:pPr>
    </w:p>
    <w:p w:rsidR="0033523A" w:rsidRPr="00FE0933" w:rsidRDefault="0033523A" w:rsidP="0033523A">
      <w:pPr>
        <w:rPr>
          <w:sz w:val="18"/>
        </w:rPr>
      </w:pPr>
      <w:r w:rsidRPr="00FE0933">
        <w:rPr>
          <w:b/>
          <w:sz w:val="18"/>
        </w:rPr>
        <w:t>[…]</w:t>
      </w:r>
      <w:r w:rsidRPr="00FE0933">
        <w:rPr>
          <w:sz w:val="18"/>
        </w:rPr>
        <w:tab/>
        <w:t>Any-of group</w:t>
      </w:r>
    </w:p>
    <w:p w:rsidR="0033523A" w:rsidRPr="00FE0933" w:rsidRDefault="0033523A" w:rsidP="0033523A">
      <w:pPr>
        <w:rPr>
          <w:sz w:val="18"/>
        </w:rPr>
      </w:pPr>
      <w:r w:rsidRPr="00FE0933">
        <w:rPr>
          <w:sz w:val="18"/>
        </w:rPr>
        <w:tab/>
      </w:r>
      <w:proofErr w:type="gramStart"/>
      <w:r w:rsidRPr="00FE0933">
        <w:rPr>
          <w:i/>
          <w:sz w:val="18"/>
        </w:rPr>
        <w:t>m[</w:t>
      </w:r>
      <w:proofErr w:type="gramEnd"/>
      <w:r w:rsidRPr="00FE0933">
        <w:rPr>
          <w:i/>
          <w:sz w:val="18"/>
        </w:rPr>
        <w:t xml:space="preserve">ae]n </w:t>
      </w:r>
      <w:r w:rsidRPr="00FE0933">
        <w:rPr>
          <w:sz w:val="18"/>
        </w:rPr>
        <w:t>matches</w:t>
      </w:r>
      <w:r w:rsidRPr="00FE0933">
        <w:rPr>
          <w:i/>
          <w:sz w:val="18"/>
        </w:rPr>
        <w:t xml:space="preserve"> man or man </w:t>
      </w:r>
      <w:r w:rsidRPr="00FE0933">
        <w:rPr>
          <w:sz w:val="18"/>
        </w:rPr>
        <w:t>only</w:t>
      </w:r>
    </w:p>
    <w:p w:rsidR="007A4494" w:rsidRPr="00FE0933" w:rsidRDefault="007A4494" w:rsidP="0033523A">
      <w:pPr>
        <w:rPr>
          <w:sz w:val="18"/>
        </w:rPr>
      </w:pPr>
      <w:r w:rsidRPr="00FE0933">
        <w:rPr>
          <w:sz w:val="18"/>
        </w:rPr>
        <w:tab/>
      </w:r>
      <w:proofErr w:type="gramStart"/>
      <w:r w:rsidRPr="00FE0933">
        <w:rPr>
          <w:sz w:val="18"/>
        </w:rPr>
        <w:t>t[</w:t>
      </w:r>
      <w:proofErr w:type="gramEnd"/>
      <w:r w:rsidRPr="00FE0933">
        <w:rPr>
          <w:sz w:val="18"/>
        </w:rPr>
        <w:t xml:space="preserve"> -]mobile matches </w:t>
      </w:r>
      <w:r w:rsidRPr="00FE0933">
        <w:rPr>
          <w:i/>
          <w:sz w:val="18"/>
        </w:rPr>
        <w:t xml:space="preserve">t mobile </w:t>
      </w:r>
      <w:r w:rsidRPr="00FE0933">
        <w:rPr>
          <w:sz w:val="18"/>
        </w:rPr>
        <w:t>or</w:t>
      </w:r>
      <w:r w:rsidRPr="00FE0933">
        <w:rPr>
          <w:i/>
          <w:sz w:val="18"/>
        </w:rPr>
        <w:t xml:space="preserve"> </w:t>
      </w:r>
      <w:proofErr w:type="spellStart"/>
      <w:r w:rsidRPr="00FE0933">
        <w:rPr>
          <w:i/>
          <w:sz w:val="18"/>
        </w:rPr>
        <w:t>t-mobile</w:t>
      </w:r>
      <w:proofErr w:type="spellEnd"/>
    </w:p>
    <w:p w:rsidR="0033523A" w:rsidRPr="00FE0933" w:rsidRDefault="0033523A" w:rsidP="0033523A">
      <w:pPr>
        <w:rPr>
          <w:sz w:val="18"/>
        </w:rPr>
      </w:pPr>
      <w:r w:rsidRPr="00FE0933">
        <w:rPr>
          <w:sz w:val="18"/>
        </w:rPr>
        <w:tab/>
      </w:r>
    </w:p>
    <w:p w:rsidR="0033523A" w:rsidRPr="00FE0933" w:rsidRDefault="0033523A" w:rsidP="0033523A">
      <w:pPr>
        <w:rPr>
          <w:sz w:val="18"/>
        </w:rPr>
      </w:pPr>
      <w:r w:rsidRPr="00FE0933">
        <w:rPr>
          <w:b/>
          <w:sz w:val="18"/>
        </w:rPr>
        <w:t>?</w:t>
      </w:r>
      <w:r w:rsidRPr="00FE0933">
        <w:rPr>
          <w:sz w:val="18"/>
        </w:rPr>
        <w:tab/>
        <w:t>Optional:</w:t>
      </w:r>
    </w:p>
    <w:p w:rsidR="0033523A" w:rsidRPr="00FE0933" w:rsidRDefault="0033523A" w:rsidP="0033523A">
      <w:pPr>
        <w:rPr>
          <w:sz w:val="18"/>
        </w:rPr>
      </w:pPr>
      <w:r w:rsidRPr="00FE0933">
        <w:rPr>
          <w:sz w:val="18"/>
        </w:rPr>
        <w:tab/>
      </w:r>
      <w:proofErr w:type="gramStart"/>
      <w:r w:rsidRPr="00FE0933">
        <w:rPr>
          <w:i/>
          <w:sz w:val="18"/>
        </w:rPr>
        <w:t>hot</w:t>
      </w:r>
      <w:proofErr w:type="gramEnd"/>
      <w:r w:rsidRPr="00FE0933">
        <w:rPr>
          <w:i/>
          <w:sz w:val="18"/>
        </w:rPr>
        <w:t>-?dog</w:t>
      </w:r>
      <w:r w:rsidRPr="00FE0933">
        <w:rPr>
          <w:sz w:val="18"/>
        </w:rPr>
        <w:t xml:space="preserve"> matches </w:t>
      </w:r>
      <w:r w:rsidRPr="00FE0933">
        <w:rPr>
          <w:i/>
          <w:sz w:val="18"/>
        </w:rPr>
        <w:t>hot-dog</w:t>
      </w:r>
      <w:r w:rsidRPr="00FE0933">
        <w:rPr>
          <w:sz w:val="18"/>
        </w:rPr>
        <w:t xml:space="preserve"> or </w:t>
      </w:r>
      <w:r w:rsidRPr="00FE0933">
        <w:rPr>
          <w:i/>
          <w:sz w:val="18"/>
        </w:rPr>
        <w:t>hotdog</w:t>
      </w:r>
      <w:r w:rsidRPr="00FE0933">
        <w:rPr>
          <w:sz w:val="18"/>
        </w:rPr>
        <w:t xml:space="preserve"> only</w:t>
      </w:r>
    </w:p>
    <w:p w:rsidR="0033523A" w:rsidRPr="00FE0933" w:rsidRDefault="0033523A" w:rsidP="0033523A">
      <w:pPr>
        <w:rPr>
          <w:sz w:val="18"/>
        </w:rPr>
      </w:pPr>
      <w:r w:rsidRPr="00FE0933">
        <w:rPr>
          <w:sz w:val="18"/>
        </w:rPr>
        <w:tab/>
      </w:r>
      <w:proofErr w:type="spellStart"/>
      <w:proofErr w:type="gramStart"/>
      <w:r w:rsidRPr="00FE0933">
        <w:rPr>
          <w:i/>
          <w:sz w:val="18"/>
        </w:rPr>
        <w:t>zufried</w:t>
      </w:r>
      <w:proofErr w:type="spellEnd"/>
      <w:r w:rsidRPr="00FE0933">
        <w:rPr>
          <w:i/>
          <w:sz w:val="18"/>
        </w:rPr>
        <w:t>(</w:t>
      </w:r>
      <w:proofErr w:type="spellStart"/>
      <w:proofErr w:type="gramEnd"/>
      <w:r w:rsidRPr="00FE0933">
        <w:rPr>
          <w:i/>
          <w:sz w:val="18"/>
        </w:rPr>
        <w:t>en</w:t>
      </w:r>
      <w:proofErr w:type="spellEnd"/>
      <w:r w:rsidRPr="00FE0933">
        <w:rPr>
          <w:i/>
          <w:sz w:val="18"/>
        </w:rPr>
        <w:t>)?</w:t>
      </w:r>
      <w:r w:rsidRPr="00FE0933">
        <w:rPr>
          <w:sz w:val="18"/>
        </w:rPr>
        <w:t xml:space="preserve"> </w:t>
      </w:r>
      <w:proofErr w:type="gramStart"/>
      <w:r w:rsidRPr="00FE0933">
        <w:rPr>
          <w:sz w:val="18"/>
        </w:rPr>
        <w:t>matches</w:t>
      </w:r>
      <w:proofErr w:type="gramEnd"/>
      <w:r w:rsidRPr="00FE0933">
        <w:rPr>
          <w:sz w:val="18"/>
        </w:rPr>
        <w:t xml:space="preserve"> </w:t>
      </w:r>
      <w:proofErr w:type="spellStart"/>
      <w:r w:rsidRPr="00FE0933">
        <w:rPr>
          <w:i/>
          <w:sz w:val="18"/>
        </w:rPr>
        <w:t>zufried</w:t>
      </w:r>
      <w:proofErr w:type="spellEnd"/>
      <w:r w:rsidRPr="00FE0933">
        <w:rPr>
          <w:sz w:val="18"/>
        </w:rPr>
        <w:t xml:space="preserve"> or </w:t>
      </w:r>
      <w:proofErr w:type="spellStart"/>
      <w:r w:rsidRPr="00FE0933">
        <w:rPr>
          <w:i/>
          <w:sz w:val="18"/>
        </w:rPr>
        <w:t>zufrieden</w:t>
      </w:r>
      <w:proofErr w:type="spellEnd"/>
      <w:r w:rsidRPr="00FE0933">
        <w:rPr>
          <w:sz w:val="18"/>
        </w:rPr>
        <w:t xml:space="preserve"> only</w:t>
      </w:r>
    </w:p>
    <w:p w:rsidR="007A4494" w:rsidRPr="00FE0933" w:rsidRDefault="0033523A" w:rsidP="007A4494">
      <w:pPr>
        <w:rPr>
          <w:i/>
          <w:sz w:val="18"/>
        </w:rPr>
      </w:pPr>
      <w:r w:rsidRPr="00FE0933">
        <w:rPr>
          <w:sz w:val="18"/>
        </w:rPr>
        <w:tab/>
      </w:r>
      <w:proofErr w:type="spellStart"/>
      <w:r w:rsidRPr="00FE0933">
        <w:rPr>
          <w:i/>
          <w:sz w:val="18"/>
        </w:rPr>
        <w:t>m.?</w:t>
      </w:r>
      <w:proofErr w:type="gramStart"/>
      <w:r w:rsidRPr="00FE0933">
        <w:rPr>
          <w:i/>
          <w:sz w:val="18"/>
        </w:rPr>
        <w:t>n</w:t>
      </w:r>
      <w:proofErr w:type="spellEnd"/>
      <w:proofErr w:type="gramEnd"/>
      <w:r w:rsidRPr="00FE0933">
        <w:rPr>
          <w:i/>
          <w:sz w:val="18"/>
        </w:rPr>
        <w:t xml:space="preserve"> </w:t>
      </w:r>
      <w:r w:rsidRPr="00FE0933">
        <w:rPr>
          <w:sz w:val="18"/>
        </w:rPr>
        <w:t>matches</w:t>
      </w:r>
      <w:r w:rsidRPr="00FE0933">
        <w:rPr>
          <w:i/>
          <w:sz w:val="18"/>
        </w:rPr>
        <w:t xml:space="preserve"> man, men, min, m3n, </w:t>
      </w:r>
      <w:r w:rsidRPr="00FE0933">
        <w:rPr>
          <w:sz w:val="18"/>
        </w:rPr>
        <w:t xml:space="preserve">and many more, and also </w:t>
      </w:r>
      <w:proofErr w:type="spellStart"/>
      <w:r w:rsidRPr="00FE0933">
        <w:rPr>
          <w:i/>
          <w:sz w:val="18"/>
        </w:rPr>
        <w:t>mn</w:t>
      </w:r>
      <w:proofErr w:type="spellEnd"/>
    </w:p>
    <w:p w:rsidR="007A4494" w:rsidRPr="00FE0933" w:rsidRDefault="007A4494" w:rsidP="0033523A">
      <w:pPr>
        <w:rPr>
          <w:i/>
          <w:sz w:val="18"/>
        </w:rPr>
      </w:pPr>
      <w:r w:rsidRPr="00FE0933">
        <w:rPr>
          <w:sz w:val="18"/>
        </w:rPr>
        <w:tab/>
      </w:r>
      <w:proofErr w:type="gramStart"/>
      <w:r w:rsidRPr="00FE0933">
        <w:rPr>
          <w:sz w:val="18"/>
        </w:rPr>
        <w:t>t[</w:t>
      </w:r>
      <w:proofErr w:type="gramEnd"/>
      <w:r w:rsidRPr="00FE0933">
        <w:rPr>
          <w:sz w:val="18"/>
        </w:rPr>
        <w:t xml:space="preserve"> -]?mobile matches </w:t>
      </w:r>
      <w:r w:rsidRPr="00FE0933">
        <w:rPr>
          <w:i/>
          <w:sz w:val="18"/>
        </w:rPr>
        <w:t xml:space="preserve">t mobile, </w:t>
      </w:r>
      <w:proofErr w:type="spellStart"/>
      <w:r w:rsidRPr="00FE0933">
        <w:rPr>
          <w:i/>
          <w:sz w:val="18"/>
        </w:rPr>
        <w:t>t-mobile</w:t>
      </w:r>
      <w:proofErr w:type="spellEnd"/>
      <w:r w:rsidRPr="00FE0933">
        <w:rPr>
          <w:i/>
          <w:sz w:val="18"/>
        </w:rPr>
        <w:t xml:space="preserve"> </w:t>
      </w:r>
      <w:r w:rsidRPr="00FE0933">
        <w:rPr>
          <w:sz w:val="18"/>
        </w:rPr>
        <w:t xml:space="preserve">or </w:t>
      </w:r>
      <w:proofErr w:type="spellStart"/>
      <w:r w:rsidRPr="00FE0933">
        <w:rPr>
          <w:i/>
          <w:sz w:val="18"/>
        </w:rPr>
        <w:t>tmobile</w:t>
      </w:r>
      <w:proofErr w:type="spellEnd"/>
    </w:p>
    <w:p w:rsidR="0033523A" w:rsidRPr="00FE0933" w:rsidRDefault="0033523A" w:rsidP="0033523A">
      <w:pPr>
        <w:rPr>
          <w:sz w:val="18"/>
        </w:rPr>
      </w:pPr>
    </w:p>
    <w:p w:rsidR="007A4494" w:rsidRPr="00FE0933" w:rsidRDefault="007A4494" w:rsidP="0033523A">
      <w:pPr>
        <w:rPr>
          <w:sz w:val="18"/>
        </w:rPr>
      </w:pPr>
      <w:r w:rsidRPr="00FE0933">
        <w:rPr>
          <w:b/>
          <w:sz w:val="18"/>
        </w:rPr>
        <w:t>(</w:t>
      </w:r>
      <w:proofErr w:type="spellStart"/>
      <w:r w:rsidRPr="00FE0933">
        <w:rPr>
          <w:b/>
          <w:sz w:val="18"/>
        </w:rPr>
        <w:t>a|b</w:t>
      </w:r>
      <w:proofErr w:type="spellEnd"/>
      <w:r w:rsidRPr="00FE0933">
        <w:rPr>
          <w:b/>
          <w:sz w:val="18"/>
        </w:rPr>
        <w:t>)</w:t>
      </w:r>
      <w:r w:rsidRPr="00FE0933">
        <w:rPr>
          <w:sz w:val="18"/>
        </w:rPr>
        <w:tab/>
        <w:t>Or, within brackets:</w:t>
      </w:r>
    </w:p>
    <w:p w:rsidR="007A4494" w:rsidRPr="00FE0933" w:rsidRDefault="00E659A0" w:rsidP="0033523A">
      <w:pPr>
        <w:rPr>
          <w:sz w:val="18"/>
        </w:rPr>
      </w:pPr>
      <w:r w:rsidRPr="00FE0933">
        <w:rPr>
          <w:sz w:val="18"/>
        </w:rPr>
        <w:tab/>
        <w:t>(</w:t>
      </w:r>
      <w:proofErr w:type="spellStart"/>
      <w:r w:rsidRPr="00FE0933">
        <w:rPr>
          <w:sz w:val="18"/>
        </w:rPr>
        <w:t>hot|cold</w:t>
      </w:r>
      <w:proofErr w:type="spellEnd"/>
      <w:proofErr w:type="gramStart"/>
      <w:r w:rsidRPr="00FE0933">
        <w:rPr>
          <w:sz w:val="18"/>
        </w:rPr>
        <w:t>)</w:t>
      </w:r>
      <w:r w:rsidR="007A4494" w:rsidRPr="00FE0933">
        <w:rPr>
          <w:sz w:val="18"/>
        </w:rPr>
        <w:t>dog</w:t>
      </w:r>
      <w:proofErr w:type="gramEnd"/>
      <w:r w:rsidR="007A4494" w:rsidRPr="00FE0933">
        <w:rPr>
          <w:sz w:val="18"/>
        </w:rPr>
        <w:t xml:space="preserve"> matches hotdog and </w:t>
      </w:r>
      <w:proofErr w:type="spellStart"/>
      <w:r w:rsidR="007A4494" w:rsidRPr="00FE0933">
        <w:rPr>
          <w:sz w:val="18"/>
        </w:rPr>
        <w:t>colddog</w:t>
      </w:r>
      <w:proofErr w:type="spellEnd"/>
    </w:p>
    <w:p w:rsidR="0033523A" w:rsidRPr="00FE0933" w:rsidRDefault="0033523A" w:rsidP="0033523A">
      <w:pPr>
        <w:rPr>
          <w:sz w:val="18"/>
        </w:rPr>
      </w:pPr>
    </w:p>
    <w:p w:rsidR="007A4494" w:rsidRPr="00FE0933" w:rsidRDefault="007A4494" w:rsidP="007A4494">
      <w:pPr>
        <w:ind w:left="708" w:hanging="708"/>
        <w:rPr>
          <w:sz w:val="18"/>
        </w:rPr>
      </w:pPr>
      <w:r w:rsidRPr="00FE0933">
        <w:rPr>
          <w:b/>
          <w:sz w:val="18"/>
        </w:rPr>
        <w:t>\</w:t>
      </w:r>
      <w:r w:rsidRPr="00FE0933">
        <w:rPr>
          <w:sz w:val="18"/>
        </w:rPr>
        <w:tab/>
        <w:t>Escape character – means ‘literally the next character’.  Used for including symbols used above, without them being interpreted as control codes</w:t>
      </w:r>
    </w:p>
    <w:p w:rsidR="007A4494" w:rsidRPr="00FE0933" w:rsidRDefault="007A4494" w:rsidP="007A4494">
      <w:pPr>
        <w:ind w:left="708" w:hanging="708"/>
        <w:rPr>
          <w:i/>
          <w:sz w:val="18"/>
        </w:rPr>
      </w:pPr>
      <w:r w:rsidRPr="00FE0933">
        <w:rPr>
          <w:sz w:val="18"/>
        </w:rPr>
        <w:tab/>
        <w:t>t\.?</w:t>
      </w:r>
      <w:proofErr w:type="gramStart"/>
      <w:r w:rsidRPr="00FE0933">
        <w:rPr>
          <w:sz w:val="18"/>
        </w:rPr>
        <w:t>mobile</w:t>
      </w:r>
      <w:proofErr w:type="gramEnd"/>
      <w:r w:rsidRPr="00FE0933">
        <w:rPr>
          <w:sz w:val="18"/>
        </w:rPr>
        <w:t xml:space="preserve"> matches </w:t>
      </w:r>
      <w:proofErr w:type="spellStart"/>
      <w:r w:rsidRPr="00FE0933">
        <w:rPr>
          <w:i/>
          <w:sz w:val="18"/>
        </w:rPr>
        <w:t>t.mobile</w:t>
      </w:r>
      <w:proofErr w:type="spellEnd"/>
      <w:r w:rsidRPr="00FE0933">
        <w:rPr>
          <w:i/>
          <w:sz w:val="18"/>
        </w:rPr>
        <w:t xml:space="preserve"> </w:t>
      </w:r>
      <w:r w:rsidRPr="00FE0933">
        <w:rPr>
          <w:sz w:val="18"/>
        </w:rPr>
        <w:t xml:space="preserve">or </w:t>
      </w:r>
      <w:proofErr w:type="spellStart"/>
      <w:r w:rsidRPr="00FE0933">
        <w:rPr>
          <w:i/>
          <w:sz w:val="18"/>
        </w:rPr>
        <w:t>tmobile</w:t>
      </w:r>
      <w:proofErr w:type="spellEnd"/>
    </w:p>
    <w:p w:rsidR="007A4494" w:rsidRDefault="007A4494" w:rsidP="007A4494">
      <w:pPr>
        <w:ind w:firstLine="708"/>
        <w:rPr>
          <w:i/>
          <w:sz w:val="18"/>
        </w:rPr>
      </w:pPr>
      <w:proofErr w:type="gramStart"/>
      <w:r w:rsidRPr="00FE0933">
        <w:rPr>
          <w:sz w:val="18"/>
        </w:rPr>
        <w:t>t[</w:t>
      </w:r>
      <w:proofErr w:type="gramEnd"/>
      <w:r w:rsidRPr="00FE0933">
        <w:rPr>
          <w:sz w:val="18"/>
        </w:rPr>
        <w:t xml:space="preserve"> -\.]?</w:t>
      </w:r>
      <w:proofErr w:type="gramStart"/>
      <w:r w:rsidRPr="00FE0933">
        <w:rPr>
          <w:sz w:val="18"/>
        </w:rPr>
        <w:t>mobile</w:t>
      </w:r>
      <w:proofErr w:type="gramEnd"/>
      <w:r w:rsidRPr="00FE0933">
        <w:rPr>
          <w:sz w:val="18"/>
        </w:rPr>
        <w:t xml:space="preserve"> matches </w:t>
      </w:r>
      <w:r w:rsidRPr="00FE0933">
        <w:rPr>
          <w:i/>
          <w:sz w:val="18"/>
        </w:rPr>
        <w:t xml:space="preserve">t mobile, </w:t>
      </w:r>
      <w:proofErr w:type="spellStart"/>
      <w:r w:rsidRPr="00FE0933">
        <w:rPr>
          <w:i/>
          <w:sz w:val="18"/>
        </w:rPr>
        <w:t>t-mobile</w:t>
      </w:r>
      <w:proofErr w:type="spellEnd"/>
      <w:r w:rsidRPr="00FE0933">
        <w:rPr>
          <w:i/>
          <w:sz w:val="18"/>
        </w:rPr>
        <w:t xml:space="preserve">, </w:t>
      </w:r>
      <w:proofErr w:type="spellStart"/>
      <w:r w:rsidRPr="00FE0933">
        <w:rPr>
          <w:i/>
          <w:sz w:val="18"/>
        </w:rPr>
        <w:t>t.mobile</w:t>
      </w:r>
      <w:proofErr w:type="spellEnd"/>
      <w:r w:rsidRPr="00FE0933">
        <w:rPr>
          <w:i/>
          <w:sz w:val="18"/>
        </w:rPr>
        <w:t xml:space="preserve"> </w:t>
      </w:r>
      <w:r w:rsidRPr="00FE0933">
        <w:rPr>
          <w:sz w:val="18"/>
        </w:rPr>
        <w:t xml:space="preserve">or </w:t>
      </w:r>
      <w:proofErr w:type="spellStart"/>
      <w:r w:rsidRPr="00FE0933">
        <w:rPr>
          <w:i/>
          <w:sz w:val="18"/>
        </w:rPr>
        <w:t>tmobile</w:t>
      </w:r>
      <w:proofErr w:type="spellEnd"/>
    </w:p>
    <w:p w:rsidR="00FE0933" w:rsidRDefault="00FE0933" w:rsidP="00FE0933">
      <w:pPr>
        <w:rPr>
          <w:i/>
          <w:sz w:val="18"/>
        </w:rPr>
      </w:pPr>
    </w:p>
    <w:p w:rsidR="00FE0933" w:rsidRPr="00FE0933" w:rsidRDefault="00FE0933" w:rsidP="00DF6DF6">
      <w:pPr>
        <w:ind w:left="708" w:hanging="708"/>
        <w:rPr>
          <w:sz w:val="18"/>
        </w:rPr>
      </w:pPr>
      <w:r>
        <w:rPr>
          <w:i/>
          <w:sz w:val="18"/>
        </w:rPr>
        <w:t>…</w:t>
      </w:r>
      <w:r>
        <w:rPr>
          <w:i/>
          <w:sz w:val="18"/>
        </w:rPr>
        <w:tab/>
      </w:r>
      <w:r>
        <w:rPr>
          <w:sz w:val="18"/>
        </w:rPr>
        <w:t>Ellipsis – means “near”, or 0-3 words between the terms within the same sentence</w:t>
      </w:r>
      <w:r w:rsidR="00DF6DF6">
        <w:rPr>
          <w:sz w:val="18"/>
        </w:rPr>
        <w:t xml:space="preserve"> </w:t>
      </w:r>
      <w:r w:rsidR="00DF6DF6">
        <w:rPr>
          <w:i/>
          <w:sz w:val="18"/>
        </w:rPr>
        <w:t>(Note, custom for this this application only)</w:t>
      </w:r>
    </w:p>
    <w:p w:rsidR="007A4494" w:rsidRPr="00FE0933" w:rsidRDefault="007A4494" w:rsidP="007A4494">
      <w:pPr>
        <w:ind w:left="708" w:hanging="708"/>
        <w:rPr>
          <w:sz w:val="18"/>
        </w:rPr>
      </w:pPr>
      <w:r w:rsidRPr="00FE0933">
        <w:rPr>
          <w:sz w:val="18"/>
        </w:rPr>
        <w:tab/>
      </w:r>
      <w:proofErr w:type="gramStart"/>
      <w:r w:rsidR="00FE0933">
        <w:rPr>
          <w:sz w:val="18"/>
        </w:rPr>
        <w:t>speed…</w:t>
      </w:r>
      <w:proofErr w:type="gramEnd"/>
      <w:r w:rsidR="00FE0933">
        <w:rPr>
          <w:sz w:val="18"/>
        </w:rPr>
        <w:t>internet matches “slow speed of internet”, “speed of my internet” etc.</w:t>
      </w:r>
    </w:p>
    <w:p w:rsidR="000A16FF" w:rsidRPr="00FE0933" w:rsidRDefault="000A16FF" w:rsidP="007A4494">
      <w:pPr>
        <w:ind w:left="708" w:hanging="708"/>
        <w:rPr>
          <w:sz w:val="18"/>
        </w:rPr>
      </w:pPr>
    </w:p>
    <w:p w:rsidR="007A4494" w:rsidRPr="00FE0933" w:rsidRDefault="007A4494" w:rsidP="007A4494">
      <w:pPr>
        <w:ind w:left="708" w:hanging="708"/>
        <w:rPr>
          <w:sz w:val="18"/>
        </w:rPr>
      </w:pPr>
      <w:r w:rsidRPr="00FE0933">
        <w:rPr>
          <w:b/>
          <w:sz w:val="18"/>
        </w:rPr>
        <w:t>Complex example</w:t>
      </w:r>
      <w:r w:rsidRPr="00FE0933">
        <w:rPr>
          <w:sz w:val="18"/>
        </w:rPr>
        <w:t xml:space="preserve"> using several of the above:</w:t>
      </w:r>
    </w:p>
    <w:p w:rsidR="007A4494" w:rsidRPr="00FE0933" w:rsidRDefault="007A4494" w:rsidP="007A4494">
      <w:pPr>
        <w:ind w:left="708" w:hanging="708"/>
        <w:rPr>
          <w:sz w:val="18"/>
        </w:rPr>
      </w:pPr>
      <w:r w:rsidRPr="00FE0933">
        <w:rPr>
          <w:i/>
          <w:sz w:val="18"/>
        </w:rPr>
        <w:t>[:;][0o-]</w:t>
      </w:r>
      <w:proofErr w:type="gramStart"/>
      <w:r w:rsidRPr="00FE0933">
        <w:rPr>
          <w:i/>
          <w:sz w:val="18"/>
        </w:rPr>
        <w:t>?[</w:t>
      </w:r>
      <w:proofErr w:type="gramEnd"/>
      <w:r w:rsidRPr="00FE0933">
        <w:rPr>
          <w:i/>
          <w:sz w:val="18"/>
        </w:rPr>
        <w:t>\)\]D]</w:t>
      </w:r>
      <w:r w:rsidRPr="00FE0933">
        <w:rPr>
          <w:sz w:val="18"/>
        </w:rPr>
        <w:t xml:space="preserve"> matches :-), :), :-], ;-D and </w:t>
      </w:r>
      <w:r w:rsidR="00636169" w:rsidRPr="00FE0933">
        <w:rPr>
          <w:sz w:val="18"/>
        </w:rPr>
        <w:t>several</w:t>
      </w:r>
      <w:r w:rsidRPr="00FE0933">
        <w:rPr>
          <w:sz w:val="18"/>
        </w:rPr>
        <w:t xml:space="preserve"> others.</w:t>
      </w:r>
    </w:p>
    <w:p w:rsidR="007A4494" w:rsidRPr="00FE0933" w:rsidRDefault="007A4494" w:rsidP="00636169">
      <w:pPr>
        <w:ind w:left="1416" w:hanging="708"/>
        <w:rPr>
          <w:sz w:val="18"/>
        </w:rPr>
      </w:pPr>
      <w:r w:rsidRPr="00FE0933">
        <w:rPr>
          <w:sz w:val="18"/>
        </w:rPr>
        <w:t>First the eyes:  [</w:t>
      </w:r>
      <w:proofErr w:type="gramStart"/>
      <w:r w:rsidRPr="00FE0933">
        <w:rPr>
          <w:sz w:val="18"/>
        </w:rPr>
        <w:t>:;</w:t>
      </w:r>
      <w:proofErr w:type="gramEnd"/>
      <w:r w:rsidRPr="00FE0933">
        <w:rPr>
          <w:sz w:val="18"/>
        </w:rPr>
        <w:t>]  means either : or ;</w:t>
      </w:r>
    </w:p>
    <w:p w:rsidR="007A4494" w:rsidRPr="00FE0933" w:rsidRDefault="007A4494" w:rsidP="00636169">
      <w:pPr>
        <w:ind w:left="1416" w:hanging="708"/>
        <w:rPr>
          <w:sz w:val="18"/>
        </w:rPr>
      </w:pPr>
      <w:r w:rsidRPr="00FE0933">
        <w:rPr>
          <w:sz w:val="18"/>
        </w:rPr>
        <w:t xml:space="preserve">Next the nose: </w:t>
      </w:r>
      <w:r w:rsidRPr="00FE0933">
        <w:rPr>
          <w:i/>
          <w:sz w:val="18"/>
        </w:rPr>
        <w:t>[</w:t>
      </w:r>
      <w:proofErr w:type="spellStart"/>
      <w:r w:rsidRPr="00FE0933">
        <w:rPr>
          <w:i/>
          <w:sz w:val="18"/>
        </w:rPr>
        <w:t>Oo</w:t>
      </w:r>
      <w:proofErr w:type="spellEnd"/>
      <w:r w:rsidRPr="00FE0933">
        <w:rPr>
          <w:i/>
          <w:sz w:val="18"/>
        </w:rPr>
        <w:t>-]?</w:t>
      </w:r>
      <w:r w:rsidRPr="00FE0933">
        <w:rPr>
          <w:sz w:val="18"/>
        </w:rPr>
        <w:t xml:space="preserve"> </w:t>
      </w:r>
      <w:proofErr w:type="gramStart"/>
      <w:r w:rsidRPr="00FE0933">
        <w:rPr>
          <w:sz w:val="18"/>
        </w:rPr>
        <w:t>means</w:t>
      </w:r>
      <w:proofErr w:type="gramEnd"/>
      <w:r w:rsidRPr="00FE0933">
        <w:rPr>
          <w:sz w:val="18"/>
        </w:rPr>
        <w:t xml:space="preserve"> one of O, o, or -, or no nose, optionally</w:t>
      </w:r>
    </w:p>
    <w:p w:rsidR="00636169" w:rsidRPr="00FE0933" w:rsidRDefault="00636169" w:rsidP="00636169">
      <w:pPr>
        <w:ind w:left="1416" w:hanging="708"/>
        <w:rPr>
          <w:sz w:val="18"/>
        </w:rPr>
      </w:pPr>
      <w:r w:rsidRPr="00FE0933">
        <w:rPr>
          <w:sz w:val="18"/>
        </w:rPr>
        <w:t xml:space="preserve">Finally the mouth: </w:t>
      </w:r>
      <w:r w:rsidRPr="00FE0933">
        <w:rPr>
          <w:i/>
          <w:sz w:val="18"/>
        </w:rPr>
        <w:t xml:space="preserve">[\)\]D] </w:t>
      </w:r>
      <w:r w:rsidRPr="00FE0933">
        <w:rPr>
          <w:sz w:val="18"/>
        </w:rPr>
        <w:t xml:space="preserve">means one of </w:t>
      </w:r>
    </w:p>
    <w:p w:rsidR="00636169" w:rsidRPr="00FE0933" w:rsidRDefault="00636169" w:rsidP="00636169">
      <w:pPr>
        <w:pStyle w:val="ListParagraph"/>
        <w:numPr>
          <w:ilvl w:val="0"/>
          <w:numId w:val="5"/>
        </w:numPr>
        <w:ind w:left="1428"/>
        <w:rPr>
          <w:sz w:val="18"/>
        </w:rPr>
      </w:pPr>
      <w:r w:rsidRPr="00FE0933">
        <w:rPr>
          <w:sz w:val="18"/>
        </w:rPr>
        <w:t xml:space="preserve">\)   a literal right bracket), </w:t>
      </w:r>
    </w:p>
    <w:p w:rsidR="007A4494" w:rsidRPr="00FE0933" w:rsidRDefault="00636169" w:rsidP="00636169">
      <w:pPr>
        <w:pStyle w:val="ListParagraph"/>
        <w:numPr>
          <w:ilvl w:val="0"/>
          <w:numId w:val="5"/>
        </w:numPr>
        <w:ind w:left="1428"/>
        <w:rPr>
          <w:sz w:val="18"/>
        </w:rPr>
      </w:pPr>
      <w:r w:rsidRPr="00FE0933">
        <w:rPr>
          <w:sz w:val="18"/>
        </w:rPr>
        <w:t>\[   (a literal right brace), or</w:t>
      </w:r>
    </w:p>
    <w:p w:rsidR="007A4494" w:rsidRPr="00FE0933" w:rsidRDefault="00636169" w:rsidP="0033523A">
      <w:pPr>
        <w:pStyle w:val="ListParagraph"/>
        <w:numPr>
          <w:ilvl w:val="0"/>
          <w:numId w:val="5"/>
        </w:numPr>
        <w:ind w:left="1428"/>
        <w:rPr>
          <w:sz w:val="18"/>
        </w:rPr>
      </w:pPr>
      <w:r w:rsidRPr="00FE0933">
        <w:rPr>
          <w:sz w:val="18"/>
        </w:rPr>
        <w:t>D    a toothy D.</w:t>
      </w:r>
    </w:p>
    <w:sectPr w:rsidR="007A4494" w:rsidRPr="00FE0933" w:rsidSect="00DF6DF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6A45"/>
    <w:multiLevelType w:val="hybridMultilevel"/>
    <w:tmpl w:val="C714CD5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A4EE6"/>
    <w:multiLevelType w:val="hybridMultilevel"/>
    <w:tmpl w:val="0CE292DA"/>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 w15:restartNumberingAfterBreak="0">
    <w:nsid w:val="245E56B8"/>
    <w:multiLevelType w:val="hybridMultilevel"/>
    <w:tmpl w:val="22C64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6524"/>
    <w:multiLevelType w:val="hybridMultilevel"/>
    <w:tmpl w:val="692C1C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CA2A83"/>
    <w:multiLevelType w:val="hybridMultilevel"/>
    <w:tmpl w:val="2EB8A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28035F"/>
    <w:multiLevelType w:val="hybridMultilevel"/>
    <w:tmpl w:val="C714CD5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365B19"/>
    <w:multiLevelType w:val="hybridMultilevel"/>
    <w:tmpl w:val="090C7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956480"/>
    <w:multiLevelType w:val="hybridMultilevel"/>
    <w:tmpl w:val="7D6AAE0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7D2"/>
    <w:rsid w:val="00056DAB"/>
    <w:rsid w:val="000A16FF"/>
    <w:rsid w:val="00146724"/>
    <w:rsid w:val="00261032"/>
    <w:rsid w:val="0033523A"/>
    <w:rsid w:val="00463E38"/>
    <w:rsid w:val="004942A2"/>
    <w:rsid w:val="005317D2"/>
    <w:rsid w:val="00636169"/>
    <w:rsid w:val="00735998"/>
    <w:rsid w:val="007961FC"/>
    <w:rsid w:val="007A4494"/>
    <w:rsid w:val="007B579E"/>
    <w:rsid w:val="00A92FDD"/>
    <w:rsid w:val="00C44392"/>
    <w:rsid w:val="00DF6DF6"/>
    <w:rsid w:val="00E47A79"/>
    <w:rsid w:val="00E659A0"/>
    <w:rsid w:val="00FE093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435D8-3DB6-4157-A326-BCAC2B59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020si\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247</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Simpson</dc:creator>
  <cp:keywords/>
  <cp:lastModifiedBy>Rob Simpson</cp:lastModifiedBy>
  <cp:revision>9</cp:revision>
  <dcterms:created xsi:type="dcterms:W3CDTF">2015-08-05T13:25:00Z</dcterms:created>
  <dcterms:modified xsi:type="dcterms:W3CDTF">2017-05-19T14:47:00Z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